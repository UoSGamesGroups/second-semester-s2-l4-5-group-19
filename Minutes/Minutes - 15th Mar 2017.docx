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6910E7" w:rsidRPr="006910E7">
        <w:rPr>
          <w:color w:val="FF0000"/>
        </w:rPr>
        <w:t>No show</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314EDC" w:rsidRDefault="00B8309F" w:rsidP="00B8309F">
      <w:pPr>
        <w:pStyle w:val="ListParagraph"/>
        <w:numPr>
          <w:ilvl w:val="0"/>
          <w:numId w:val="3"/>
        </w:numPr>
        <w:rPr>
          <w:b/>
          <w:sz w:val="24"/>
        </w:rPr>
      </w:pPr>
      <w:r>
        <w:rPr>
          <w:b/>
          <w:sz w:val="24"/>
        </w:rPr>
        <w:t>09</w:t>
      </w:r>
      <w:r w:rsidR="00314EDC">
        <w:rPr>
          <w:b/>
          <w:sz w:val="24"/>
        </w:rPr>
        <w:t>:</w:t>
      </w:r>
      <w:r>
        <w:rPr>
          <w:b/>
          <w:sz w:val="24"/>
        </w:rPr>
        <w:t xml:space="preserve">40 am – 10:00 am: Debriefed and discussed completed tasks from previous sprint.  </w:t>
      </w:r>
    </w:p>
    <w:p w:rsidR="00B8309F" w:rsidRDefault="00B8309F" w:rsidP="00B8309F">
      <w:pPr>
        <w:pStyle w:val="ListParagraph"/>
        <w:numPr>
          <w:ilvl w:val="0"/>
          <w:numId w:val="3"/>
        </w:numPr>
        <w:rPr>
          <w:b/>
          <w:sz w:val="24"/>
        </w:rPr>
      </w:pPr>
      <w:r>
        <w:rPr>
          <w:b/>
          <w:sz w:val="24"/>
        </w:rPr>
        <w:t xml:space="preserve">10:00 am – 10:15 am: Discussed and assigned tasks. </w:t>
      </w:r>
    </w:p>
    <w:p w:rsidR="00B8309F" w:rsidRDefault="00B8309F" w:rsidP="00B8309F">
      <w:pPr>
        <w:pStyle w:val="ListParagraph"/>
        <w:numPr>
          <w:ilvl w:val="0"/>
          <w:numId w:val="3"/>
        </w:numPr>
        <w:rPr>
          <w:b/>
          <w:sz w:val="24"/>
        </w:rPr>
      </w:pPr>
      <w:r>
        <w:rPr>
          <w:b/>
          <w:sz w:val="24"/>
        </w:rPr>
        <w:t>10:5 am:</w:t>
      </w:r>
      <w:r>
        <w:rPr>
          <w:b/>
          <w:sz w:val="24"/>
        </w:rPr>
        <w:tab/>
      </w:r>
      <w:r>
        <w:rPr>
          <w:b/>
          <w:sz w:val="24"/>
        </w:rPr>
        <w:tab/>
        <w:t>Meeting adjourned.</w:t>
      </w:r>
    </w:p>
    <w:p w:rsidR="00494C75" w:rsidRPr="005B41C7" w:rsidRDefault="00494C75" w:rsidP="00D37100">
      <w:pPr>
        <w:pStyle w:val="ListParagraph"/>
        <w:rPr>
          <w:b/>
          <w:i/>
          <w:sz w:val="24"/>
          <w:u w:val="single"/>
        </w:rPr>
      </w:pPr>
      <w:r w:rsidRPr="005B41C7">
        <w:rPr>
          <w:b/>
          <w:i/>
          <w:sz w:val="24"/>
          <w:u w:val="single"/>
        </w:rPr>
        <w:t>Time In meeting</w:t>
      </w:r>
      <w:bookmarkStart w:id="0" w:name="_GoBack"/>
      <w:bookmarkEnd w:id="0"/>
    </w:p>
    <w:p w:rsidR="00494C75" w:rsidRPr="00494C75" w:rsidRDefault="00B8309F" w:rsidP="00494C75">
      <w:pPr>
        <w:numPr>
          <w:ilvl w:val="0"/>
          <w:numId w:val="2"/>
        </w:numPr>
        <w:contextualSpacing/>
      </w:pPr>
      <w:r>
        <w:t>3</w:t>
      </w:r>
      <w:r w:rsidR="004F2FB8">
        <w:t>5</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B8309F" w:rsidRDefault="00124EE4" w:rsidP="00B8309F">
      <w:pPr>
        <w:rPr>
          <w:sz w:val="24"/>
        </w:rPr>
      </w:pPr>
      <w:r>
        <w:rPr>
          <w:sz w:val="24"/>
        </w:rPr>
        <w:t xml:space="preserve"> </w:t>
      </w:r>
      <w:r w:rsidR="00B8309F">
        <w:rPr>
          <w:sz w:val="24"/>
        </w:rPr>
        <w:t xml:space="preserve">Much like the previous meeting </w:t>
      </w:r>
      <w:r w:rsidR="004F2FB8">
        <w:rPr>
          <w:sz w:val="24"/>
        </w:rPr>
        <w:t>Samuel wa</w:t>
      </w:r>
      <w:r w:rsidR="00B8309F">
        <w:rPr>
          <w:sz w:val="24"/>
        </w:rPr>
        <w:t xml:space="preserve">s not present for this meeting and so </w:t>
      </w:r>
      <w:r w:rsidR="004F2FB8">
        <w:rPr>
          <w:sz w:val="24"/>
        </w:rPr>
        <w:t xml:space="preserve">some of the items on the initial agenda were modified. The </w:t>
      </w:r>
      <w:r w:rsidR="00B8309F">
        <w:rPr>
          <w:sz w:val="24"/>
        </w:rPr>
        <w:t xml:space="preserve">once again </w:t>
      </w:r>
      <w:r w:rsidR="004F2FB8">
        <w:rPr>
          <w:sz w:val="24"/>
        </w:rPr>
        <w:t xml:space="preserve">meeting began with Thomas and I debriefing and verifying tasks we had completed. </w:t>
      </w:r>
      <w:r w:rsidR="00B8309F">
        <w:rPr>
          <w:sz w:val="24"/>
        </w:rPr>
        <w:t xml:space="preserve">As Thomas had partially completed his tasks I had queried him on why a majority of his tasks were left unattended on contrary to the conversation we had at our last meeting this past Monday. Thomas had gone on to explain “this past sprint as an off week for (him)” I accepted his reasoning and we discussed carrying over his and Samuels uncompleted tasks to the next sprint. After this I had showcased the progress I had made with my stamina function task. Once the showcase was over </w:t>
      </w:r>
      <w:r w:rsidR="00B8309F">
        <w:rPr>
          <w:sz w:val="24"/>
        </w:rPr>
        <w:lastRenderedPageBreak/>
        <w:t xml:space="preserve">we discussed and assigned tasks for the next sprint, like stated earlier tasks from the past sprit will be carried over to this sprint, this is especially evident for Samuel. </w:t>
      </w:r>
    </w:p>
    <w:p w:rsidR="00B8309F" w:rsidRDefault="00B8309F" w:rsidP="00B8309F">
      <w:pPr>
        <w:rPr>
          <w:sz w:val="24"/>
        </w:rPr>
      </w:pPr>
    </w:p>
    <w:p w:rsidR="00B8309F" w:rsidRDefault="00B8309F" w:rsidP="00B8309F">
      <w:pPr>
        <w:rPr>
          <w:sz w:val="24"/>
        </w:rPr>
      </w:pPr>
      <w:r>
        <w:rPr>
          <w:sz w:val="24"/>
        </w:rPr>
        <w:t>Samuels tasks for this week consists of his uncompleted tasks form the previous sprints. Until I am confidence that he can work through his task</w:t>
      </w:r>
      <w:r w:rsidR="00050AE3">
        <w:rPr>
          <w:sz w:val="24"/>
        </w:rPr>
        <w:t>s and meet his</w:t>
      </w:r>
      <w:r>
        <w:rPr>
          <w:sz w:val="24"/>
        </w:rPr>
        <w:t xml:space="preserve"> weekly 6 hours quota I do not feel confident in assigning him work because I am not sure he will attempt them. </w:t>
      </w:r>
      <w:r w:rsidR="00050AE3">
        <w:rPr>
          <w:sz w:val="24"/>
        </w:rPr>
        <w:t xml:space="preserve"> </w:t>
      </w:r>
    </w:p>
    <w:p w:rsidR="00050AE3" w:rsidRDefault="00050AE3" w:rsidP="00B8309F">
      <w:pPr>
        <w:rPr>
          <w:sz w:val="24"/>
        </w:rPr>
      </w:pPr>
      <w:r>
        <w:rPr>
          <w:sz w:val="24"/>
        </w:rPr>
        <w:t xml:space="preserve">Once tasks were assigned the meeting was adjourned. </w:t>
      </w:r>
    </w:p>
    <w:p w:rsidR="00B8309F" w:rsidRPr="00875A69" w:rsidRDefault="00B8309F" w:rsidP="00B8309F">
      <w:pPr>
        <w:rPr>
          <w:sz w:val="24"/>
          <w:szCs w:val="24"/>
        </w:rPr>
      </w:pPr>
    </w:p>
    <w:p w:rsidR="00D9387A" w:rsidRPr="00875A69" w:rsidRDefault="00D9387A" w:rsidP="00875A69">
      <w:pPr>
        <w:pStyle w:val="NoSpacing"/>
        <w:rPr>
          <w:sz w:val="24"/>
          <w:szCs w:val="24"/>
        </w:rPr>
      </w:pPr>
    </w:p>
    <w:sectPr w:rsidR="00D9387A" w:rsidRPr="00875A69"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78F" w:rsidRDefault="0035078F">
      <w:pPr>
        <w:spacing w:after="0" w:line="240" w:lineRule="auto"/>
      </w:pPr>
      <w:r>
        <w:separator/>
      </w:r>
    </w:p>
  </w:endnote>
  <w:endnote w:type="continuationSeparator" w:id="0">
    <w:p w:rsidR="0035078F" w:rsidRDefault="0035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r w:rsidR="00050AE3">
      <w:t>Next meeting: 20</w:t>
    </w:r>
    <w:r>
      <w:t>/03/2017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78F" w:rsidRDefault="0035078F">
      <w:pPr>
        <w:spacing w:after="0" w:line="240" w:lineRule="auto"/>
      </w:pPr>
      <w:r>
        <w:separator/>
      </w:r>
    </w:p>
  </w:footnote>
  <w:footnote w:type="continuationSeparator" w:id="0">
    <w:p w:rsidR="0035078F" w:rsidRDefault="00350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050AE3">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050AE3">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Pr="005213B7" w:rsidRDefault="00050AE3">
    <w:pPr>
      <w:pStyle w:val="Header"/>
      <w:rPr>
        <w:lang w:val="en-GB"/>
      </w:rPr>
    </w:pPr>
    <w:r>
      <w:rPr>
        <w:lang w:val="en-GB"/>
      </w:rPr>
      <w:t>15</w:t>
    </w:r>
    <w:r w:rsidR="007F156C">
      <w:rPr>
        <w:lang w:val="en-GB"/>
      </w:rPr>
      <w:t>/03</w:t>
    </w:r>
    <w:r w:rsidR="00430980">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50AE3"/>
    <w:rsid w:val="000B543D"/>
    <w:rsid w:val="000D2D1D"/>
    <w:rsid w:val="001210B2"/>
    <w:rsid w:val="00124EE4"/>
    <w:rsid w:val="001C7794"/>
    <w:rsid w:val="00242E03"/>
    <w:rsid w:val="00314EDC"/>
    <w:rsid w:val="0035078F"/>
    <w:rsid w:val="003947FC"/>
    <w:rsid w:val="003A6E1E"/>
    <w:rsid w:val="003E29C0"/>
    <w:rsid w:val="00430980"/>
    <w:rsid w:val="004759A4"/>
    <w:rsid w:val="00494C75"/>
    <w:rsid w:val="004F2FB8"/>
    <w:rsid w:val="00515A2A"/>
    <w:rsid w:val="005213B7"/>
    <w:rsid w:val="00555282"/>
    <w:rsid w:val="00556F2B"/>
    <w:rsid w:val="00573BD8"/>
    <w:rsid w:val="00590E43"/>
    <w:rsid w:val="005B41C7"/>
    <w:rsid w:val="005D72EB"/>
    <w:rsid w:val="00623AAD"/>
    <w:rsid w:val="00641437"/>
    <w:rsid w:val="006910E7"/>
    <w:rsid w:val="006B4B34"/>
    <w:rsid w:val="007206EF"/>
    <w:rsid w:val="00722DF6"/>
    <w:rsid w:val="00727125"/>
    <w:rsid w:val="007D7BCC"/>
    <w:rsid w:val="007E4B91"/>
    <w:rsid w:val="007E65E5"/>
    <w:rsid w:val="007F156C"/>
    <w:rsid w:val="00805650"/>
    <w:rsid w:val="0081571C"/>
    <w:rsid w:val="0082047D"/>
    <w:rsid w:val="00820909"/>
    <w:rsid w:val="00836D56"/>
    <w:rsid w:val="00875A69"/>
    <w:rsid w:val="00875EA2"/>
    <w:rsid w:val="008D06F1"/>
    <w:rsid w:val="008E1C88"/>
    <w:rsid w:val="00910877"/>
    <w:rsid w:val="00946D0C"/>
    <w:rsid w:val="00951A4B"/>
    <w:rsid w:val="009522AD"/>
    <w:rsid w:val="009D2D92"/>
    <w:rsid w:val="00A84873"/>
    <w:rsid w:val="00AA0481"/>
    <w:rsid w:val="00AC527A"/>
    <w:rsid w:val="00AD4777"/>
    <w:rsid w:val="00B828DC"/>
    <w:rsid w:val="00B8309F"/>
    <w:rsid w:val="00B914C2"/>
    <w:rsid w:val="00BB522A"/>
    <w:rsid w:val="00C03BDF"/>
    <w:rsid w:val="00C11BA7"/>
    <w:rsid w:val="00C66AB3"/>
    <w:rsid w:val="00CA09EF"/>
    <w:rsid w:val="00CB1EF0"/>
    <w:rsid w:val="00CC1599"/>
    <w:rsid w:val="00D37100"/>
    <w:rsid w:val="00D557D3"/>
    <w:rsid w:val="00D9387A"/>
    <w:rsid w:val="00DA1AEF"/>
    <w:rsid w:val="00DB3FAE"/>
    <w:rsid w:val="00DC27F1"/>
    <w:rsid w:val="00E20FFD"/>
    <w:rsid w:val="00E236F7"/>
    <w:rsid w:val="00E83D69"/>
    <w:rsid w:val="00EC0E43"/>
    <w:rsid w:val="00ED3087"/>
    <w:rsid w:val="00ED57F9"/>
    <w:rsid w:val="00EE4549"/>
    <w:rsid w:val="00EF2470"/>
    <w:rsid w:val="00EF3C93"/>
    <w:rsid w:val="00F03C87"/>
    <w:rsid w:val="00F2216E"/>
    <w:rsid w:val="00F258D0"/>
    <w:rsid w:val="00FD56E0"/>
    <w:rsid w:val="00FF3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 w:type="character" w:styleId="CommentReference">
    <w:name w:val="annotation reference"/>
    <w:basedOn w:val="DefaultParagraphFont"/>
    <w:uiPriority w:val="99"/>
    <w:semiHidden/>
    <w:unhideWhenUsed/>
    <w:rsid w:val="003E29C0"/>
    <w:rPr>
      <w:sz w:val="16"/>
      <w:szCs w:val="16"/>
    </w:rPr>
  </w:style>
  <w:style w:type="paragraph" w:styleId="CommentText">
    <w:name w:val="annotation text"/>
    <w:basedOn w:val="Normal"/>
    <w:link w:val="CommentTextChar"/>
    <w:uiPriority w:val="99"/>
    <w:semiHidden/>
    <w:unhideWhenUsed/>
    <w:rsid w:val="003E29C0"/>
    <w:pPr>
      <w:spacing w:line="240" w:lineRule="auto"/>
    </w:pPr>
    <w:rPr>
      <w:sz w:val="20"/>
      <w:szCs w:val="20"/>
    </w:rPr>
  </w:style>
  <w:style w:type="character" w:customStyle="1" w:styleId="CommentTextChar">
    <w:name w:val="Comment Text Char"/>
    <w:basedOn w:val="DefaultParagraphFont"/>
    <w:link w:val="CommentText"/>
    <w:uiPriority w:val="99"/>
    <w:semiHidden/>
    <w:rsid w:val="003E29C0"/>
    <w:rPr>
      <w:sz w:val="20"/>
      <w:szCs w:val="20"/>
    </w:rPr>
  </w:style>
  <w:style w:type="paragraph" w:styleId="CommentSubject">
    <w:name w:val="annotation subject"/>
    <w:basedOn w:val="CommentText"/>
    <w:next w:val="CommentText"/>
    <w:link w:val="CommentSubjectChar"/>
    <w:uiPriority w:val="99"/>
    <w:semiHidden/>
    <w:unhideWhenUsed/>
    <w:rsid w:val="003E29C0"/>
    <w:rPr>
      <w:b/>
      <w:bCs/>
    </w:rPr>
  </w:style>
  <w:style w:type="character" w:customStyle="1" w:styleId="CommentSubjectChar">
    <w:name w:val="Comment Subject Char"/>
    <w:basedOn w:val="CommentTextChar"/>
    <w:link w:val="CommentSubject"/>
    <w:uiPriority w:val="99"/>
    <w:semiHidden/>
    <w:rsid w:val="003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3A5C68"/>
    <w:rsid w:val="006C3935"/>
    <w:rsid w:val="006E34C9"/>
    <w:rsid w:val="007472F1"/>
    <w:rsid w:val="00903732"/>
    <w:rsid w:val="00AA35AD"/>
    <w:rsid w:val="00C817C7"/>
    <w:rsid w:val="00C82580"/>
    <w:rsid w:val="00C94DE2"/>
    <w:rsid w:val="00D04B2D"/>
    <w:rsid w:val="00E502B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2017-03-15T13:26:00Z</dcterms:created>
  <dcterms:modified xsi:type="dcterms:W3CDTF">2017-03-15T13:26:00Z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