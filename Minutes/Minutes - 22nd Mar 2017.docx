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75" w:rsidRPr="00EC0E43" w:rsidRDefault="00FA009B" w:rsidP="00494C75">
      <w:pPr>
        <w:rPr>
          <w:b/>
          <w:i/>
          <w:sz w:val="24"/>
          <w:u w:val="single"/>
        </w:rPr>
      </w:pPr>
      <w:r w:rsidRPr="00FA009B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alt="Contact information" style="position:absolute;margin-left:844.9pt;margin-top:66pt;width:468.05pt;height:64.8pt;z-index:251660288;visibility:visible;mso-width-percent:765;mso-wrap-distance-top:50.4pt;mso-wrap-distance-bottom:50.4pt;mso-position-horizontal:right;mso-position-horizontal-relative:margin;mso-position-vertical-relative:page;mso-width-percent:76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" o:allowoverlap="f" filled="f" stroked="f" strokeweight=".5pt">
            <v:path arrowok="t"/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1"/>
                    <w:gridCol w:w="7602"/>
                    <w:gridCol w:w="202"/>
                    <w:gridCol w:w="202"/>
                    <w:gridCol w:w="1010"/>
                  </w:tblGrid>
                  <w:tr w:rsidR="00430980">
                    <w:trPr>
                      <w:trHeight w:hRule="exact" w:val="1296"/>
                    </w:trPr>
                    <w:tc>
                      <w:tcPr>
                        <w:tcW w:w="360" w:type="dxa"/>
                        <w:shd w:val="clear" w:color="auto" w:fill="EBEBEB"/>
                        <w:vAlign w:val="center"/>
                      </w:tcPr>
                      <w:p w:rsidR="00430980" w:rsidRDefault="00430980"/>
                    </w:tc>
                    <w:tc>
                      <w:tcPr>
                        <w:tcW w:w="7589" w:type="dxa"/>
                        <w:shd w:val="clear" w:color="auto" w:fill="EBEBEB"/>
                        <w:vAlign w:val="center"/>
                      </w:tcPr>
                      <w:sdt>
                        <w:sdtPr>
                          <w:alias w:val="Your Name"/>
                          <w:tag w:val=""/>
                          <w:id w:val="780384046"/>
                          <w:placeholder>
                            <w:docPart w:val="0CDC5889588F404D971C267996E35AF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30980" w:rsidRDefault="00430980">
                            <w:pPr>
                              <w:pStyle w:val="Name"/>
                            </w:pPr>
                            <w:r>
                              <w:rPr>
                                <w:lang w:val="en-GB"/>
                              </w:rPr>
                              <w:t>Group Project</w:t>
                            </w:r>
                          </w:p>
                        </w:sdtContent>
                      </w:sdt>
                      <w:p w:rsidR="00430980" w:rsidRDefault="00430980" w:rsidP="005213B7">
                        <w:pPr>
                          <w:pStyle w:val="NoSpacing"/>
                        </w:pPr>
                        <w:r>
                          <w:t xml:space="preserve">L4/5 Group 19 </w:t>
                        </w:r>
                      </w:p>
                    </w:tc>
                    <w:tc>
                      <w:tcPr>
                        <w:tcW w:w="202" w:type="dxa"/>
                        <w:shd w:val="clear" w:color="auto" w:fill="DDDDDD" w:themeFill="accent1"/>
                        <w:vAlign w:val="center"/>
                      </w:tcPr>
                      <w:p w:rsidR="00430980" w:rsidRDefault="00430980"/>
                    </w:tc>
                    <w:tc>
                      <w:tcPr>
                        <w:tcW w:w="202" w:type="dxa"/>
                        <w:shd w:val="clear" w:color="auto" w:fill="B2B2B2" w:themeFill="accent2"/>
                        <w:vAlign w:val="center"/>
                      </w:tcPr>
                      <w:p w:rsidR="00430980" w:rsidRDefault="00430980"/>
                    </w:tc>
                    <w:tc>
                      <w:tcPr>
                        <w:tcW w:w="1008" w:type="dxa"/>
                        <w:shd w:val="clear" w:color="auto" w:fill="969696" w:themeFill="accent3"/>
                        <w:vAlign w:val="center"/>
                      </w:tcPr>
                      <w:p w:rsidR="00430980" w:rsidRDefault="00430980"/>
                    </w:tc>
                  </w:tr>
                </w:tbl>
                <w:p w:rsidR="00430980" w:rsidRDefault="00430980">
                  <w:pPr>
                    <w:pStyle w:val="NoSpacing"/>
                  </w:pPr>
                </w:p>
              </w:txbxContent>
            </v:textbox>
            <w10:wrap type="topAndBottom" anchorx="margin" anchory="page"/>
          </v:shape>
        </w:pic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494C75" w:rsidRPr="00494C75">
        <w:rPr>
          <w:color w:val="92D050"/>
        </w:rPr>
        <w:t>Yes</w:t>
      </w:r>
    </w:p>
    <w:p w:rsidR="00494C75" w:rsidRPr="00494C75" w:rsidRDefault="00EC0E43" w:rsidP="00494C75">
      <w:r>
        <w:t>Thomas Barrett</w:t>
      </w:r>
      <w:r w:rsidR="00494C75" w:rsidRPr="00494C75">
        <w:t>:</w:t>
      </w:r>
      <w:r w:rsidR="00494C75" w:rsidRPr="00494C75">
        <w:tab/>
      </w:r>
      <w:r w:rsidR="00494C75" w:rsidRPr="00494C75">
        <w:tab/>
      </w:r>
      <w:r w:rsidR="00494C75" w:rsidRPr="00494C75">
        <w:tab/>
      </w:r>
      <w:r w:rsidR="00EE3BB0" w:rsidRPr="006910E7">
        <w:rPr>
          <w:color w:val="FF0000"/>
        </w:rPr>
        <w:t>No show</w:t>
      </w:r>
    </w:p>
    <w:p w:rsidR="00494C75" w:rsidRPr="00556F2B" w:rsidRDefault="00EC0E43" w:rsidP="00494C75">
      <w:pPr>
        <w:rPr>
          <w:color w:val="FF0000"/>
        </w:rPr>
      </w:pPr>
      <w:r>
        <w:t>Samuel Ormondroyd:</w:t>
      </w:r>
      <w:r>
        <w:tab/>
      </w:r>
      <w:r>
        <w:tab/>
      </w:r>
      <w:r w:rsidR="006910E7" w:rsidRPr="006910E7">
        <w:rPr>
          <w:color w:val="FF0000"/>
        </w:rPr>
        <w:t>No show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EE3BB0" w:rsidRPr="00EE3BB0" w:rsidRDefault="00EE3BB0" w:rsidP="00EE3BB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N/A</w:t>
      </w:r>
    </w:p>
    <w:p w:rsidR="00EE3BB0" w:rsidRDefault="00EE3BB0" w:rsidP="00EE3BB0">
      <w:pPr>
        <w:pStyle w:val="ListParagraph"/>
        <w:rPr>
          <w:b/>
          <w:sz w:val="24"/>
        </w:rPr>
      </w:pPr>
    </w:p>
    <w:p w:rsidR="00494C75" w:rsidRPr="005B41C7" w:rsidRDefault="00494C75" w:rsidP="00EE3BB0">
      <w:pPr>
        <w:pStyle w:val="ListParagraph"/>
        <w:rPr>
          <w:b/>
          <w:i/>
          <w:sz w:val="24"/>
          <w:u w:val="single"/>
        </w:rPr>
      </w:pPr>
      <w:r w:rsidRPr="005B41C7">
        <w:rPr>
          <w:b/>
          <w:i/>
          <w:sz w:val="24"/>
          <w:u w:val="single"/>
        </w:rPr>
        <w:t>Time In meeting</w:t>
      </w:r>
      <w:bookmarkStart w:id="0" w:name="_GoBack"/>
      <w:bookmarkEnd w:id="0"/>
    </w:p>
    <w:p w:rsidR="00494C75" w:rsidRPr="00494C75" w:rsidRDefault="00EE3BB0" w:rsidP="00494C75">
      <w:pPr>
        <w:numPr>
          <w:ilvl w:val="0"/>
          <w:numId w:val="2"/>
        </w:numPr>
        <w:contextualSpacing/>
      </w:pPr>
      <w:r>
        <w:t>0</w:t>
      </w:r>
      <w:r w:rsidR="00D37100">
        <w:t>mins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B8309F" w:rsidRDefault="00EE3BB0" w:rsidP="00B8309F">
      <w:pPr>
        <w:rPr>
          <w:sz w:val="24"/>
          <w:szCs w:val="24"/>
        </w:rPr>
      </w:pPr>
      <w:r>
        <w:rPr>
          <w:sz w:val="24"/>
          <w:szCs w:val="24"/>
        </w:rPr>
        <w:t xml:space="preserve">As neither Thomas nor Samuel were present for any of today’s stakeholder meetings, we ultimatley could not hold a group meeting. No reason was given by either group member of their abscence prior to the reason and no communication was made by Samuel. </w:t>
      </w:r>
    </w:p>
    <w:p w:rsidR="00EE3BB0" w:rsidRPr="00875A69" w:rsidRDefault="00EE3BB0" w:rsidP="00B8309F">
      <w:pPr>
        <w:rPr>
          <w:sz w:val="24"/>
          <w:szCs w:val="24"/>
        </w:rPr>
      </w:pPr>
      <w:r>
        <w:rPr>
          <w:sz w:val="24"/>
          <w:szCs w:val="24"/>
        </w:rPr>
        <w:t xml:space="preserve">I had taken the liberty to schduele a meeting with Robert concerning the stae and the future of this group project. Depending on the results of the meeting I will then create and upload the agile board for this sprint. </w:t>
      </w:r>
    </w:p>
    <w:p w:rsidR="00D9387A" w:rsidRPr="00875A69" w:rsidRDefault="00D9387A" w:rsidP="00875A69">
      <w:pPr>
        <w:pStyle w:val="NoSpacing"/>
        <w:rPr>
          <w:sz w:val="24"/>
          <w:szCs w:val="24"/>
        </w:rPr>
      </w:pPr>
    </w:p>
    <w:sectPr w:rsidR="00D9387A" w:rsidRPr="00875A69" w:rsidSect="00820909">
      <w:headerReference w:type="default" r:id="rId10"/>
      <w:headerReference w:type="first" r:id="rId11"/>
      <w:footerReference w:type="first" r:id="rId12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E02" w:rsidRDefault="008C5E02">
      <w:pPr>
        <w:spacing w:after="0" w:line="240" w:lineRule="auto"/>
      </w:pPr>
      <w:r>
        <w:separator/>
      </w:r>
    </w:p>
  </w:endnote>
  <w:endnote w:type="continuationSeparator" w:id="0">
    <w:p w:rsidR="008C5E02" w:rsidRDefault="008C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980" w:rsidRDefault="00FA009B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alt="Footer graphic" style="position:absolute;margin-left:0;margin-top:0;width:468.2pt;height:14.4pt;z-index:251663360;visibility:visible;mso-width-percent:765;mso-top-percent:545;mso-wrap-distance-top:50.4pt;mso-wrap-distance-bottom:50.4pt;mso-position-horizontal:center;mso-position-horizontal-relative:page;mso-position-vertical-relative:bottom-margin-area;mso-width-percent:765;mso-top-percent:54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" o:allowoverlap="f" filled="f" stroked="f" strokeweight=".5pt">
          <v:path arrowok="t"/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362"/>
                  <w:gridCol w:w="7603"/>
                  <w:gridCol w:w="202"/>
                  <w:gridCol w:w="202"/>
                  <w:gridCol w:w="1010"/>
                </w:tblGrid>
                <w:tr w:rsidR="00430980">
                  <w:trPr>
                    <w:trHeight w:hRule="exact" w:val="288"/>
                  </w:trPr>
                  <w:tc>
                    <w:tcPr>
                      <w:tcW w:w="361" w:type="dxa"/>
                      <w:shd w:val="clear" w:color="auto" w:fill="EBEBEB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7595" w:type="dxa"/>
                      <w:shd w:val="clear" w:color="auto" w:fill="EBEBEB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202" w:type="dxa"/>
                      <w:shd w:val="clear" w:color="auto" w:fill="DDDDDD" w:themeFill="accent1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202" w:type="dxa"/>
                      <w:shd w:val="clear" w:color="auto" w:fill="B2B2B2" w:themeFill="accent2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1009" w:type="dxa"/>
                      <w:shd w:val="clear" w:color="auto" w:fill="969696" w:themeFill="accent3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</w:tr>
              </w:tbl>
              <w:p w:rsidR="00430980" w:rsidRDefault="00430980">
                <w:pPr>
                  <w:pStyle w:val="NoSpacing"/>
                </w:pPr>
              </w:p>
            </w:txbxContent>
          </v:textbox>
          <w10:wrap anchorx="page" anchory="margin"/>
        </v:shape>
      </w:pict>
    </w:r>
    <w:r w:rsidR="00EE3BB0">
      <w:t>Next meeting: 23</w:t>
    </w:r>
    <w:r w:rsidR="00430980">
      <w:t>/03/2017 at Games Labs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E02" w:rsidRDefault="008C5E02">
      <w:pPr>
        <w:spacing w:after="0" w:line="240" w:lineRule="auto"/>
      </w:pPr>
      <w:r>
        <w:separator/>
      </w:r>
    </w:p>
  </w:footnote>
  <w:footnote w:type="continuationSeparator" w:id="0">
    <w:p w:rsidR="008C5E02" w:rsidRDefault="008C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980" w:rsidRDefault="00FA009B">
    <w:pPr>
      <w:pStyle w:val="Head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alt="Footer graphic with page number" style="position:absolute;margin-left:0;margin-top:0;width:468.2pt;height:14.4pt;z-index:251665408;visibility:visible;mso-width-percent:765;mso-top-percent:545;mso-wrap-distance-top:50.4pt;mso-wrap-distance-bottom:50.4pt;mso-position-horizontal:center;mso-position-horizontal-relative:page;mso-position-vertical-relative:bottom-margin-area;mso-width-percent:765;mso-top-percent:54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" o:allowoverlap="f" filled="f" stroked="f" strokeweight=".5pt">
          <v:path arrowok="t"/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362"/>
                  <w:gridCol w:w="7603"/>
                  <w:gridCol w:w="202"/>
                  <w:gridCol w:w="202"/>
                  <w:gridCol w:w="1010"/>
                </w:tblGrid>
                <w:tr w:rsidR="00430980">
                  <w:trPr>
                    <w:trHeight w:hRule="exact" w:val="288"/>
                  </w:trPr>
                  <w:tc>
                    <w:tcPr>
                      <w:tcW w:w="361" w:type="dxa"/>
                      <w:shd w:val="clear" w:color="auto" w:fill="EBEBEB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7595" w:type="dxa"/>
                      <w:shd w:val="clear" w:color="auto" w:fill="EBEBEB"/>
                      <w:vAlign w:val="center"/>
                    </w:tcPr>
                    <w:p w:rsidR="00430980" w:rsidRDefault="00FA009B">
                      <w:pPr>
                        <w:pStyle w:val="NoSpacing"/>
                      </w:pPr>
                      <w:r>
                        <w:fldChar w:fldCharType="begin"/>
                      </w:r>
                      <w:r w:rsidR="00430980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E3BB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c>
                  <w:tc>
                    <w:tcPr>
                      <w:tcW w:w="202" w:type="dxa"/>
                      <w:shd w:val="clear" w:color="auto" w:fill="DDDDDD" w:themeFill="accent1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202" w:type="dxa"/>
                      <w:shd w:val="clear" w:color="auto" w:fill="B2B2B2" w:themeFill="accent2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  <w:tc>
                    <w:tcPr>
                      <w:tcW w:w="1009" w:type="dxa"/>
                      <w:shd w:val="clear" w:color="auto" w:fill="969696" w:themeFill="accent3"/>
                      <w:vAlign w:val="center"/>
                    </w:tcPr>
                    <w:p w:rsidR="00430980" w:rsidRDefault="00430980">
                      <w:pPr>
                        <w:pStyle w:val="NoSpacing"/>
                      </w:pPr>
                    </w:p>
                  </w:tc>
                </w:tr>
              </w:tbl>
              <w:p w:rsidR="00430980" w:rsidRDefault="00430980">
                <w:pPr>
                  <w:pStyle w:val="NoSpacing"/>
                </w:pP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980" w:rsidRPr="005213B7" w:rsidRDefault="00EE3BB0">
    <w:pPr>
      <w:pStyle w:val="Header"/>
      <w:rPr>
        <w:lang w:val="en-GB"/>
      </w:rPr>
    </w:pPr>
    <w:r>
      <w:rPr>
        <w:lang w:val="en-GB"/>
      </w:rPr>
      <w:t>22</w:t>
    </w:r>
    <w:r w:rsidR="007F156C">
      <w:rPr>
        <w:lang w:val="en-GB"/>
      </w:rPr>
      <w:t>/03</w:t>
    </w:r>
    <w:r w:rsidR="00430980">
      <w:rPr>
        <w:lang w:val="en-GB"/>
      </w:rPr>
      <w:t>/2017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213B7"/>
    <w:rsid w:val="000340DE"/>
    <w:rsid w:val="00036D25"/>
    <w:rsid w:val="00044441"/>
    <w:rsid w:val="00050AE3"/>
    <w:rsid w:val="000B543D"/>
    <w:rsid w:val="000D2D1D"/>
    <w:rsid w:val="001210B2"/>
    <w:rsid w:val="00124EE4"/>
    <w:rsid w:val="001C7794"/>
    <w:rsid w:val="00242E03"/>
    <w:rsid w:val="00314EDC"/>
    <w:rsid w:val="0035078F"/>
    <w:rsid w:val="003947FC"/>
    <w:rsid w:val="003A6E1E"/>
    <w:rsid w:val="003E29C0"/>
    <w:rsid w:val="00430980"/>
    <w:rsid w:val="004759A4"/>
    <w:rsid w:val="00494C75"/>
    <w:rsid w:val="004F2FB8"/>
    <w:rsid w:val="00515A2A"/>
    <w:rsid w:val="005213B7"/>
    <w:rsid w:val="00555282"/>
    <w:rsid w:val="00556F2B"/>
    <w:rsid w:val="00573BD8"/>
    <w:rsid w:val="00590E43"/>
    <w:rsid w:val="005B41C7"/>
    <w:rsid w:val="005D72EB"/>
    <w:rsid w:val="00623AAD"/>
    <w:rsid w:val="00641437"/>
    <w:rsid w:val="006910E7"/>
    <w:rsid w:val="006B4B34"/>
    <w:rsid w:val="007206EF"/>
    <w:rsid w:val="00722DF6"/>
    <w:rsid w:val="00727125"/>
    <w:rsid w:val="007D7BCC"/>
    <w:rsid w:val="007E4B91"/>
    <w:rsid w:val="007E65E5"/>
    <w:rsid w:val="007F156C"/>
    <w:rsid w:val="00805650"/>
    <w:rsid w:val="0081571C"/>
    <w:rsid w:val="0082047D"/>
    <w:rsid w:val="00820909"/>
    <w:rsid w:val="00836D56"/>
    <w:rsid w:val="00875A69"/>
    <w:rsid w:val="00875EA2"/>
    <w:rsid w:val="008C5E02"/>
    <w:rsid w:val="008D06F1"/>
    <w:rsid w:val="008E1C88"/>
    <w:rsid w:val="00910877"/>
    <w:rsid w:val="00946D0C"/>
    <w:rsid w:val="00951A4B"/>
    <w:rsid w:val="009522AD"/>
    <w:rsid w:val="009D2D92"/>
    <w:rsid w:val="00A84873"/>
    <w:rsid w:val="00AA0481"/>
    <w:rsid w:val="00AC527A"/>
    <w:rsid w:val="00AD4777"/>
    <w:rsid w:val="00B828DC"/>
    <w:rsid w:val="00B8309F"/>
    <w:rsid w:val="00B914C2"/>
    <w:rsid w:val="00BB522A"/>
    <w:rsid w:val="00C03BDF"/>
    <w:rsid w:val="00C11BA7"/>
    <w:rsid w:val="00C66AB3"/>
    <w:rsid w:val="00CA09EF"/>
    <w:rsid w:val="00CB1EF0"/>
    <w:rsid w:val="00CC1599"/>
    <w:rsid w:val="00D37100"/>
    <w:rsid w:val="00D557D3"/>
    <w:rsid w:val="00D9387A"/>
    <w:rsid w:val="00DA1AEF"/>
    <w:rsid w:val="00DB3FAE"/>
    <w:rsid w:val="00DC27F1"/>
    <w:rsid w:val="00E20FFD"/>
    <w:rsid w:val="00E236F7"/>
    <w:rsid w:val="00E83D69"/>
    <w:rsid w:val="00EC0E43"/>
    <w:rsid w:val="00ED3087"/>
    <w:rsid w:val="00ED57F9"/>
    <w:rsid w:val="00EE3BB0"/>
    <w:rsid w:val="00EE4549"/>
    <w:rsid w:val="00EF2470"/>
    <w:rsid w:val="00EF3C93"/>
    <w:rsid w:val="00F03C87"/>
    <w:rsid w:val="00F2216E"/>
    <w:rsid w:val="00F258D0"/>
    <w:rsid w:val="00FA009B"/>
    <w:rsid w:val="00FD56E0"/>
    <w:rsid w:val="00FF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E2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9C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3935"/>
    <w:rsid w:val="00247A34"/>
    <w:rsid w:val="0031564C"/>
    <w:rsid w:val="003A5C68"/>
    <w:rsid w:val="006C3935"/>
    <w:rsid w:val="006E34C9"/>
    <w:rsid w:val="007472F1"/>
    <w:rsid w:val="00903732"/>
    <w:rsid w:val="00AA35AD"/>
    <w:rsid w:val="00C817C7"/>
    <w:rsid w:val="00C82580"/>
    <w:rsid w:val="00C94DE2"/>
    <w:rsid w:val="00D04B2D"/>
    <w:rsid w:val="00D801AB"/>
    <w:rsid w:val="00E502BD"/>
    <w:rsid w:val="00E914C9"/>
    <w:rsid w:val="00F2508A"/>
    <w:rsid w:val="00F8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Games</cp:lastModifiedBy>
  <cp:revision>2</cp:revision>
  <dcterms:created xsi:type="dcterms:W3CDTF">2017-03-23T10:26:00Z</dcterms:created>
  <dcterms:modified xsi:type="dcterms:W3CDTF">2017-03-23T10:26:00Z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